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A29" w:rsidRPr="009B5471" w:rsidRDefault="00D36A29" w:rsidP="004A42F6">
      <w:pPr>
        <w:ind w:left="709" w:hanging="709"/>
        <w:rPr>
          <w:rFonts w:ascii="Century Gothic" w:hAnsi="Century Gothic" w:cs="Arial"/>
        </w:rPr>
      </w:pPr>
    </w:p>
    <w:p w:rsidR="00D36A29" w:rsidRDefault="00D36A29" w:rsidP="004A42F6">
      <w:pPr>
        <w:rPr>
          <w:rFonts w:ascii="Century Gothic" w:hAnsi="Century Gothic" w:cs="Arial"/>
        </w:rPr>
      </w:pPr>
    </w:p>
    <w:p w:rsidR="00D36A29" w:rsidRDefault="00D36A29" w:rsidP="004A42F6">
      <w:pPr>
        <w:rPr>
          <w:rFonts w:ascii="Century Gothic" w:hAnsi="Century Gothic" w:cs="Arial"/>
        </w:rPr>
      </w:pPr>
    </w:p>
    <w:p w:rsidR="00D36A29" w:rsidRDefault="00D36A29" w:rsidP="004A42F6">
      <w:pPr>
        <w:rPr>
          <w:rFonts w:ascii="Century Gothic" w:hAnsi="Century Gothic" w:cs="Arial"/>
        </w:rPr>
      </w:pPr>
    </w:p>
    <w:p w:rsidR="00D36A29" w:rsidRDefault="00D36A29" w:rsidP="004A42F6">
      <w:pPr>
        <w:rPr>
          <w:rFonts w:ascii="Century Gothic" w:hAnsi="Century Gothic" w:cs="Arial"/>
        </w:rPr>
      </w:pPr>
    </w:p>
    <w:p w:rsidR="00D36A29" w:rsidRDefault="00D36A29" w:rsidP="004A42F6">
      <w:pPr>
        <w:rPr>
          <w:rFonts w:ascii="Century Gothic" w:hAnsi="Century Gothic" w:cs="Arial"/>
        </w:rPr>
      </w:pPr>
    </w:p>
    <w:p w:rsidR="00D36A29" w:rsidRDefault="00D36A29" w:rsidP="004A42F6">
      <w:pPr>
        <w:rPr>
          <w:rFonts w:ascii="Century Gothic" w:hAnsi="Century Gothic" w:cs="Arial"/>
        </w:rPr>
      </w:pPr>
    </w:p>
    <w:p w:rsidR="00D36A29" w:rsidRPr="002D163C" w:rsidRDefault="00D36A29" w:rsidP="004A42F6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D36A29" w:rsidRDefault="00D36A29" w:rsidP="004A42F6">
      <w:pPr>
        <w:jc w:val="center"/>
        <w:rPr>
          <w:rFonts w:ascii="Century Gothic" w:hAnsi="Century Gothic" w:cs="Arial"/>
          <w:b/>
        </w:rPr>
      </w:pPr>
    </w:p>
    <w:p w:rsidR="00D36A29" w:rsidRPr="002D163C" w:rsidRDefault="00D36A29" w:rsidP="004A42F6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D36A29" w:rsidRDefault="00D36A29" w:rsidP="004A42F6">
      <w:pPr>
        <w:rPr>
          <w:rFonts w:ascii="Century Gothic" w:hAnsi="Century Gothic" w:cs="Arial"/>
        </w:rPr>
      </w:pPr>
    </w:p>
    <w:p w:rsidR="00D36A29" w:rsidRDefault="00D36A29" w:rsidP="004A42F6">
      <w:pPr>
        <w:rPr>
          <w:rFonts w:ascii="Century Gothic" w:hAnsi="Century Gothic" w:cs="Arial"/>
        </w:rPr>
      </w:pPr>
    </w:p>
    <w:p w:rsidR="00D36A29" w:rsidRDefault="00D36A29" w:rsidP="004A42F6">
      <w:pPr>
        <w:rPr>
          <w:rFonts w:ascii="Century Gothic" w:hAnsi="Century Gothic" w:cs="Arial"/>
        </w:rPr>
      </w:pPr>
    </w:p>
    <w:p w:rsidR="00D36A29" w:rsidRDefault="00D36A29" w:rsidP="004A42F6">
      <w:pPr>
        <w:jc w:val="center"/>
        <w:rPr>
          <w:rFonts w:ascii="Century Gothic" w:hAnsi="Century Gothic" w:cs="Arial"/>
        </w:rPr>
      </w:pPr>
      <w:r w:rsidRPr="00E95690">
        <w:rPr>
          <w:rFonts w:ascii="Century Gothic" w:hAnsi="Century Gothic" w:cs="Arial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o 5" o:spid="_x0000_i1025" type="#_x0000_t75" style="width:184.5pt;height:183.7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">
            <v:imagedata r:id="rId6" o:title="" cropbottom="-197f"/>
            <o:lock v:ext="edit" aspectratio="f"/>
          </v:shape>
        </w:pict>
      </w:r>
    </w:p>
    <w:p w:rsidR="00D36A29" w:rsidRDefault="00D36A29" w:rsidP="004A42F6">
      <w:pPr>
        <w:rPr>
          <w:rFonts w:ascii="Century Gothic" w:hAnsi="Century Gothic" w:cs="Arial"/>
        </w:rPr>
      </w:pPr>
    </w:p>
    <w:p w:rsidR="00D36A29" w:rsidRDefault="00D36A29" w:rsidP="004A42F6">
      <w:pPr>
        <w:rPr>
          <w:rFonts w:ascii="Century Gothic" w:hAnsi="Century Gothic" w:cs="Arial"/>
        </w:rPr>
      </w:pPr>
    </w:p>
    <w:p w:rsidR="00D36A29" w:rsidRDefault="00D36A29" w:rsidP="004A42F6">
      <w:pPr>
        <w:rPr>
          <w:rFonts w:ascii="Century Gothic" w:hAnsi="Century Gothic" w:cs="Arial"/>
        </w:rPr>
      </w:pPr>
    </w:p>
    <w:p w:rsidR="00D36A29" w:rsidRPr="002D163C" w:rsidRDefault="00D36A29" w:rsidP="004A42F6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D36A29" w:rsidRPr="002D163C" w:rsidRDefault="00D36A29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D36A29" w:rsidRPr="002D163C" w:rsidRDefault="00D36A29" w:rsidP="004A42F6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Proposta de Projecto</w:t>
      </w:r>
    </w:p>
    <w:p w:rsidR="00D36A29" w:rsidRDefault="00D36A29" w:rsidP="004A42F6">
      <w:pPr>
        <w:rPr>
          <w:rFonts w:ascii="Century Gothic" w:hAnsi="Century Gothic" w:cs="Arial"/>
        </w:rPr>
      </w:pPr>
    </w:p>
    <w:p w:rsidR="00D36A29" w:rsidRDefault="00D36A29" w:rsidP="004A42F6">
      <w:pPr>
        <w:rPr>
          <w:rFonts w:ascii="Century Gothic" w:hAnsi="Century Gothic" w:cs="Arial"/>
        </w:rPr>
      </w:pPr>
    </w:p>
    <w:p w:rsidR="00D36A29" w:rsidRDefault="00D36A29" w:rsidP="004A42F6">
      <w:pPr>
        <w:rPr>
          <w:rFonts w:ascii="Century Gothic" w:hAnsi="Century Gothic" w:cs="Arial"/>
        </w:rPr>
      </w:pPr>
    </w:p>
    <w:p w:rsidR="00D36A29" w:rsidRDefault="00D36A29" w:rsidP="004A42F6">
      <w:pPr>
        <w:rPr>
          <w:rFonts w:ascii="Century Gothic" w:hAnsi="Century Gothic" w:cs="Arial"/>
        </w:rPr>
      </w:pPr>
    </w:p>
    <w:p w:rsidR="00D36A29" w:rsidRDefault="00D36A29" w:rsidP="004A42F6">
      <w:pPr>
        <w:rPr>
          <w:rFonts w:ascii="Century Gothic" w:hAnsi="Century Gothic" w:cs="Arial"/>
        </w:rPr>
      </w:pPr>
    </w:p>
    <w:p w:rsidR="00D36A29" w:rsidRDefault="00D36A29" w:rsidP="004A42F6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D36A29" w:rsidRPr="00E95690" w:rsidTr="00084122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D36A29" w:rsidRPr="002D163C" w:rsidRDefault="00D36A29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D36A29" w:rsidRPr="00E95690" w:rsidTr="00084122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D36A29" w:rsidRPr="002D163C" w:rsidRDefault="00D36A29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vAlign w:val="center"/>
          </w:tcPr>
          <w:p w:rsidR="00D36A29" w:rsidRPr="002D163C" w:rsidRDefault="00D36A29" w:rsidP="001A11A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D36A29" w:rsidRPr="002D163C" w:rsidRDefault="00D36A29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D36A29" w:rsidRPr="002D163C" w:rsidRDefault="00D36A29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D36A29" w:rsidRPr="002D163C" w:rsidRDefault="00D36A29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D36A29" w:rsidRPr="002D163C" w:rsidRDefault="00D36A29" w:rsidP="00084122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</w:tbl>
    <w:p w:rsidR="00D36A29" w:rsidRDefault="00D36A29" w:rsidP="004A42F6">
      <w:pPr>
        <w:rPr>
          <w:rFonts w:ascii="Century Gothic" w:hAnsi="Century Gothic" w:cs="Arial"/>
        </w:rPr>
      </w:pPr>
    </w:p>
    <w:p w:rsidR="00D36A29" w:rsidRDefault="00D36A29" w:rsidP="004A42F6">
      <w:pPr>
        <w:rPr>
          <w:rFonts w:ascii="Century Gothic" w:hAnsi="Century Gothic" w:cs="Arial"/>
        </w:rPr>
        <w:sectPr w:rsidR="00D36A29" w:rsidSect="006D0828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36A29" w:rsidRDefault="00D36A29" w:rsidP="00C13360">
      <w:pPr>
        <w:rPr>
          <w:rStyle w:val="Strong"/>
          <w:sz w:val="28"/>
        </w:rPr>
        <w:sectPr w:rsidR="00D36A29" w:rsidSect="004A42F6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D36A29" w:rsidRDefault="00D36A29" w:rsidP="00C13360">
      <w:pPr>
        <w:rPr>
          <w:rStyle w:val="Strong"/>
          <w:sz w:val="28"/>
        </w:rPr>
      </w:pPr>
    </w:p>
    <w:p w:rsidR="00D36A29" w:rsidRPr="005E0BDF" w:rsidRDefault="00D36A29" w:rsidP="005E0BDF">
      <w:pPr>
        <w:shd w:val="clear" w:color="auto" w:fill="F2F2F2"/>
        <w:rPr>
          <w:rStyle w:val="Strong"/>
          <w:sz w:val="32"/>
        </w:rPr>
      </w:pPr>
      <w:r w:rsidRPr="005E0BDF">
        <w:rPr>
          <w:rStyle w:val="Strong"/>
          <w:sz w:val="32"/>
        </w:rPr>
        <w:t>Introdução</w:t>
      </w:r>
    </w:p>
    <w:p w:rsidR="00D36A29" w:rsidRDefault="00D36A29"/>
    <w:p w:rsidR="00D36A29" w:rsidRDefault="00D36A29"/>
    <w:p w:rsidR="00D36A29" w:rsidRDefault="00D36A29" w:rsidP="00BC05B5">
      <w:pPr>
        <w:jc w:val="both"/>
      </w:pPr>
      <w:r>
        <w:t xml:space="preserve">Com o aparecimento de software cada vez mais barato, torna-se </w:t>
      </w:r>
      <w:r w:rsidRPr="00A14440">
        <w:rPr>
          <w:highlight w:val="yellow"/>
        </w:rPr>
        <w:t>imperativo</w:t>
      </w:r>
      <w:r>
        <w:t xml:space="preserve"> para as software houses reduzirem os custos de desenvolvimento de produtos, no sentido de conseguirem </w:t>
      </w:r>
      <w:r>
        <w:rPr>
          <w:highlight w:val="yellow"/>
        </w:rPr>
        <w:t>operar</w:t>
      </w:r>
      <w:r>
        <w:t xml:space="preserve"> </w:t>
      </w:r>
      <w:r w:rsidRPr="002D0E94">
        <w:rPr>
          <w:highlight w:val="yellow"/>
        </w:rPr>
        <w:t>num</w:t>
      </w:r>
      <w:r>
        <w:t xml:space="preserve"> mercado </w:t>
      </w:r>
      <w:r w:rsidRPr="00E3517C">
        <w:rPr>
          <w:highlight w:val="yellow"/>
        </w:rPr>
        <w:t>global cada vez mais competitivo</w:t>
      </w:r>
      <w:r>
        <w:t>.</w:t>
      </w:r>
    </w:p>
    <w:p w:rsidR="00D36A29" w:rsidRDefault="00D36A29" w:rsidP="00BC05B5">
      <w:pPr>
        <w:jc w:val="both"/>
      </w:pPr>
    </w:p>
    <w:p w:rsidR="00D36A29" w:rsidRDefault="00D36A29" w:rsidP="00BC05B5">
      <w:pPr>
        <w:jc w:val="both"/>
      </w:pPr>
      <w:r>
        <w:t xml:space="preserve">O meio para chegar a esse fim divide-se em diminuir o nível de </w:t>
      </w:r>
      <w:r w:rsidRPr="00A14440">
        <w:rPr>
          <w:highlight w:val="yellow"/>
        </w:rPr>
        <w:t>remuneração</w:t>
      </w:r>
      <w:r>
        <w:t xml:space="preserve"> dos seus recursos humanos ou diminuir o ciclo de desenvolvimento do produto.</w:t>
      </w:r>
    </w:p>
    <w:p w:rsidR="00D36A29" w:rsidRDefault="00D36A29" w:rsidP="00BC05B5">
      <w:pPr>
        <w:jc w:val="both"/>
      </w:pPr>
    </w:p>
    <w:p w:rsidR="00D36A29" w:rsidRDefault="00D36A29" w:rsidP="00BC05B5">
      <w:pPr>
        <w:jc w:val="both"/>
      </w:pPr>
      <w:r>
        <w:t>Com o presente projecto pretende-se criar uma solução que permita o desenvolvimento de aplicações de forma mais rápida, diminuindo assim todo o ciclo de desenvolvimento incluído.</w:t>
      </w:r>
    </w:p>
    <w:p w:rsidR="00D36A29" w:rsidRDefault="00D36A29"/>
    <w:p w:rsidR="00D36A29" w:rsidRDefault="00D36A29"/>
    <w:p w:rsidR="00D36A29" w:rsidRDefault="00D36A29"/>
    <w:p w:rsidR="00D36A29" w:rsidRDefault="00D36A29"/>
    <w:p w:rsidR="00D36A29" w:rsidRPr="005E0BDF" w:rsidRDefault="00D36A29" w:rsidP="005E0BDF">
      <w:pPr>
        <w:shd w:val="clear" w:color="auto" w:fill="F2F2F2"/>
        <w:rPr>
          <w:b/>
          <w:sz w:val="32"/>
          <w:szCs w:val="32"/>
        </w:rPr>
      </w:pPr>
      <w:r w:rsidRPr="005E0BDF">
        <w:rPr>
          <w:b/>
          <w:sz w:val="32"/>
          <w:szCs w:val="32"/>
        </w:rPr>
        <w:t>Análise</w:t>
      </w:r>
    </w:p>
    <w:p w:rsidR="00D36A29" w:rsidRDefault="00D36A29">
      <w:pPr>
        <w:rPr>
          <w:b/>
        </w:rPr>
      </w:pPr>
    </w:p>
    <w:p w:rsidR="00D36A29" w:rsidRDefault="00D36A29">
      <w:pPr>
        <w:rPr>
          <w:b/>
        </w:rPr>
      </w:pPr>
    </w:p>
    <w:p w:rsidR="00D36A29" w:rsidRPr="005E0BDF" w:rsidRDefault="00D36A29">
      <w:pPr>
        <w:rPr>
          <w:b/>
          <w:sz w:val="28"/>
          <w:szCs w:val="28"/>
        </w:rPr>
      </w:pPr>
      <w:r w:rsidRPr="005E0BDF">
        <w:rPr>
          <w:b/>
          <w:sz w:val="28"/>
          <w:szCs w:val="28"/>
        </w:rPr>
        <w:t>Abordagem</w:t>
      </w:r>
    </w:p>
    <w:p w:rsidR="00D36A29" w:rsidRDefault="00D36A29">
      <w:pPr>
        <w:rPr>
          <w:b/>
        </w:rPr>
      </w:pPr>
    </w:p>
    <w:p w:rsidR="00D36A29" w:rsidRDefault="00D36A29" w:rsidP="005E0BDF">
      <w:pPr>
        <w:jc w:val="both"/>
      </w:pPr>
      <w:r>
        <w:t>Considerando o ciclo de desenvolvimento de uma aplicações destacam-se as seguintes fases:</w:t>
      </w:r>
    </w:p>
    <w:p w:rsidR="00D36A29" w:rsidRDefault="00D36A29" w:rsidP="00D73605">
      <w:pPr>
        <w:jc w:val="center"/>
      </w:pPr>
    </w:p>
    <w:p w:rsidR="00D36A29" w:rsidRDefault="00D36A29" w:rsidP="00D73605">
      <w:pPr>
        <w:jc w:val="center"/>
      </w:pPr>
    </w:p>
    <w:p w:rsidR="00D36A29" w:rsidRDefault="00D36A29" w:rsidP="00D73605">
      <w:pPr>
        <w:jc w:val="center"/>
      </w:pPr>
      <w:r w:rsidRPr="00E95690">
        <w:rPr>
          <w:noProof/>
          <w:lang w:val="en-US"/>
        </w:rPr>
        <w:pict>
          <v:shape id="Object 1" o:spid="_x0000_i1026" type="#_x0000_t75" style="width:416.25pt;height:126pt;visibility:visible" o:gfxdata="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">
            <v:imagedata r:id="rId10" o:title="" croptop="-7396f" cropbottom="-428f" cropleft="-147f" cropright="-209f"/>
            <o:lock v:ext="edit" aspectratio="f"/>
          </v:shape>
        </w:pict>
      </w:r>
    </w:p>
    <w:p w:rsidR="00D36A29" w:rsidRDefault="00D36A29" w:rsidP="009C70C5"/>
    <w:p w:rsidR="00D36A29" w:rsidRDefault="00D36A29">
      <w:pPr>
        <w:rPr>
          <w:rStyle w:val="Strong"/>
        </w:rPr>
      </w:pPr>
    </w:p>
    <w:p w:rsidR="00D36A29" w:rsidRDefault="00D36A29" w:rsidP="005E0BDF">
      <w:pPr>
        <w:jc w:val="both"/>
        <w:rPr>
          <w:rStyle w:val="Strong"/>
        </w:rPr>
      </w:pPr>
    </w:p>
    <w:p w:rsidR="00D36A29" w:rsidRDefault="00D36A29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No caminho para a fase de desenvolvimento, são produzidos outputs suficientes para se conseguir descrever um problema com algum detalhe.</w:t>
      </w:r>
    </w:p>
    <w:p w:rsidR="00D36A29" w:rsidRDefault="00D36A29" w:rsidP="005E0BDF">
      <w:pPr>
        <w:jc w:val="both"/>
        <w:rPr>
          <w:rStyle w:val="Strong"/>
          <w:b w:val="0"/>
        </w:rPr>
      </w:pPr>
    </w:p>
    <w:p w:rsidR="00D36A29" w:rsidRDefault="00D36A29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Pretende-se que, ao estruturar essa informação num formato específico, seja possível codificar estruturas sobre as quais a equipa de desenvolvimento iniciará o seu trabalho.</w:t>
      </w:r>
    </w:p>
    <w:p w:rsidR="00D36A29" w:rsidRDefault="00D36A29">
      <w:pPr>
        <w:rPr>
          <w:rStyle w:val="Strong"/>
          <w:b w:val="0"/>
        </w:rPr>
      </w:pPr>
    </w:p>
    <w:p w:rsidR="00D36A29" w:rsidRDefault="00D36A29">
      <w:pPr>
        <w:rPr>
          <w:rStyle w:val="Strong"/>
          <w:b w:val="0"/>
        </w:rPr>
      </w:pPr>
    </w:p>
    <w:p w:rsidR="00D36A29" w:rsidRDefault="00D36A29">
      <w:pPr>
        <w:rPr>
          <w:rStyle w:val="Strong"/>
          <w:b w:val="0"/>
        </w:rPr>
      </w:pPr>
    </w:p>
    <w:p w:rsidR="00D36A29" w:rsidRPr="005E0BDF" w:rsidRDefault="00D36A29" w:rsidP="005E0BDF">
      <w:pPr>
        <w:shd w:val="clear" w:color="auto" w:fill="F2F2F2"/>
        <w:rPr>
          <w:b/>
          <w:sz w:val="32"/>
        </w:rPr>
      </w:pPr>
      <w:r w:rsidRPr="005E0BDF">
        <w:rPr>
          <w:b/>
          <w:sz w:val="32"/>
        </w:rPr>
        <w:t>Arquitectura</w:t>
      </w:r>
    </w:p>
    <w:p w:rsidR="00D36A29" w:rsidRDefault="00D36A29">
      <w:pPr>
        <w:rPr>
          <w:rStyle w:val="Strong"/>
          <w:b w:val="0"/>
        </w:rPr>
      </w:pPr>
    </w:p>
    <w:p w:rsidR="00D36A29" w:rsidRDefault="00D36A29">
      <w:pPr>
        <w:rPr>
          <w:rStyle w:val="Strong"/>
          <w:b w:val="0"/>
        </w:rPr>
      </w:pPr>
    </w:p>
    <w:p w:rsidR="00D36A29" w:rsidRPr="005E0BDF" w:rsidRDefault="00D36A29" w:rsidP="005E0BDF">
      <w:pPr>
        <w:jc w:val="both"/>
        <w:rPr>
          <w:b/>
          <w:sz w:val="28"/>
        </w:rPr>
      </w:pPr>
      <w:r w:rsidRPr="005E0BDF">
        <w:rPr>
          <w:b/>
          <w:sz w:val="28"/>
        </w:rPr>
        <w:t>Ficheiro descritor do problema</w:t>
      </w:r>
    </w:p>
    <w:p w:rsidR="00D36A29" w:rsidRDefault="00D36A29" w:rsidP="005E0BDF">
      <w:pPr>
        <w:jc w:val="both"/>
        <w:rPr>
          <w:rStyle w:val="Strong"/>
          <w:b w:val="0"/>
        </w:rPr>
      </w:pPr>
    </w:p>
    <w:p w:rsidR="00D36A29" w:rsidRDefault="00D36A29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A presente solução visa criar regras para a construção de um ficheiro com meta-informação, que incluirá todos os outputs, descrevendo assim os vários elementos a serem codificados.</w:t>
      </w:r>
    </w:p>
    <w:p w:rsidR="00D36A29" w:rsidRDefault="00D36A29" w:rsidP="005E0BDF">
      <w:pPr>
        <w:jc w:val="both"/>
        <w:rPr>
          <w:rStyle w:val="Strong"/>
          <w:b w:val="0"/>
        </w:rPr>
      </w:pPr>
    </w:p>
    <w:p w:rsidR="00D36A29" w:rsidRDefault="00D36A29" w:rsidP="005E0BDF">
      <w:pPr>
        <w:jc w:val="both"/>
        <w:rPr>
          <w:rStyle w:val="Strong"/>
          <w:b w:val="0"/>
        </w:rPr>
      </w:pPr>
      <w:r>
        <w:rPr>
          <w:rStyle w:val="Strong"/>
          <w:b w:val="0"/>
        </w:rPr>
        <w:t>De toda informação passível de estar presente neste ficheiro, destacamos os seguintes elementos:</w:t>
      </w:r>
    </w:p>
    <w:p w:rsidR="00D36A29" w:rsidRDefault="00D36A29">
      <w:pPr>
        <w:rPr>
          <w:rStyle w:val="Strong"/>
          <w:b w:val="0"/>
        </w:rPr>
      </w:pP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0A0"/>
      </w:tblPr>
      <w:tblGrid>
        <w:gridCol w:w="1951"/>
        <w:gridCol w:w="6693"/>
      </w:tblGrid>
      <w:tr w:rsidR="00D36A29" w:rsidRPr="00E95690" w:rsidTr="00E95690">
        <w:tc>
          <w:tcPr>
            <w:tcW w:w="1951" w:type="dxa"/>
            <w:tcBorders>
              <w:right w:val="nil"/>
            </w:tcBorders>
            <w:shd w:val="clear" w:color="auto" w:fill="4F81BD"/>
          </w:tcPr>
          <w:p w:rsidR="00D36A29" w:rsidRPr="00E95690" w:rsidRDefault="00D36A29" w:rsidP="00E95690">
            <w:pPr>
              <w:spacing w:line="240" w:lineRule="auto"/>
              <w:jc w:val="center"/>
              <w:rPr>
                <w:rStyle w:val="Strong"/>
                <w:b w:val="0"/>
                <w:bCs w:val="0"/>
                <w:color w:val="FFFFFF"/>
              </w:rPr>
            </w:pPr>
            <w:r w:rsidRPr="00E95690">
              <w:rPr>
                <w:rStyle w:val="Strong"/>
                <w:bCs w:val="0"/>
                <w:color w:val="FFFFFF"/>
              </w:rPr>
              <w:t>Tipo</w:t>
            </w:r>
          </w:p>
        </w:tc>
        <w:tc>
          <w:tcPr>
            <w:tcW w:w="6693" w:type="dxa"/>
            <w:tcBorders>
              <w:left w:val="nil"/>
            </w:tcBorders>
            <w:shd w:val="clear" w:color="auto" w:fill="4F81BD"/>
          </w:tcPr>
          <w:p w:rsidR="00D36A29" w:rsidRPr="00E95690" w:rsidRDefault="00D36A29" w:rsidP="00E95690">
            <w:pPr>
              <w:spacing w:line="240" w:lineRule="auto"/>
              <w:jc w:val="center"/>
              <w:rPr>
                <w:rStyle w:val="Strong"/>
                <w:b w:val="0"/>
                <w:bCs w:val="0"/>
                <w:color w:val="FFFFFF"/>
              </w:rPr>
            </w:pPr>
            <w:r w:rsidRPr="00E95690">
              <w:rPr>
                <w:rStyle w:val="Strong"/>
                <w:bCs w:val="0"/>
                <w:color w:val="FFFFFF"/>
              </w:rPr>
              <w:t>Descrição</w:t>
            </w:r>
          </w:p>
        </w:tc>
      </w:tr>
      <w:tr w:rsidR="00D36A29" w:rsidRPr="00E95690" w:rsidTr="00E95690">
        <w:tc>
          <w:tcPr>
            <w:tcW w:w="1951" w:type="dxa"/>
            <w:tcBorders>
              <w:right w:val="nil"/>
            </w:tcBorders>
            <w:shd w:val="clear" w:color="auto" w:fill="D3DFEE"/>
            <w:vAlign w:val="center"/>
          </w:tcPr>
          <w:p w:rsidR="00D36A29" w:rsidRPr="00E95690" w:rsidRDefault="00D36A29" w:rsidP="00E95690">
            <w:pPr>
              <w:spacing w:line="240" w:lineRule="auto"/>
              <w:jc w:val="center"/>
              <w:rPr>
                <w:rStyle w:val="Strong"/>
                <w:b w:val="0"/>
                <w:bCs w:val="0"/>
              </w:rPr>
            </w:pPr>
            <w:r w:rsidRPr="00E95690">
              <w:rPr>
                <w:rStyle w:val="Strong"/>
                <w:bCs w:val="0"/>
              </w:rPr>
              <w:t>Environments</w:t>
            </w:r>
          </w:p>
        </w:tc>
        <w:tc>
          <w:tcPr>
            <w:tcW w:w="6693" w:type="dxa"/>
            <w:tcBorders>
              <w:left w:val="nil"/>
            </w:tcBorders>
            <w:shd w:val="clear" w:color="auto" w:fill="D3DFEE"/>
          </w:tcPr>
          <w:p w:rsidR="00D36A29" w:rsidRPr="00E95690" w:rsidRDefault="00D36A29" w:rsidP="00E95690">
            <w:pPr>
              <w:spacing w:line="240" w:lineRule="auto"/>
              <w:rPr>
                <w:rStyle w:val="Strong"/>
                <w:b w:val="0"/>
              </w:rPr>
            </w:pPr>
          </w:p>
          <w:p w:rsidR="00D36A29" w:rsidRPr="00E95690" w:rsidRDefault="00D36A29" w:rsidP="00E95690">
            <w:pPr>
              <w:spacing w:line="240" w:lineRule="auto"/>
              <w:rPr>
                <w:rStyle w:val="Strong"/>
                <w:b w:val="0"/>
              </w:rPr>
            </w:pPr>
            <w:r w:rsidRPr="00E95690">
              <w:rPr>
                <w:rStyle w:val="Strong"/>
                <w:b w:val="0"/>
              </w:rPr>
              <w:t>Definição de servidores de base de dados, aplicacionais, e-mail, ftp, LDAP,...</w:t>
            </w:r>
          </w:p>
          <w:p w:rsidR="00D36A29" w:rsidRPr="00E95690" w:rsidRDefault="00D36A29" w:rsidP="00E95690">
            <w:pPr>
              <w:spacing w:line="240" w:lineRule="auto"/>
              <w:rPr>
                <w:rStyle w:val="Strong"/>
                <w:b w:val="0"/>
              </w:rPr>
            </w:pPr>
          </w:p>
        </w:tc>
      </w:tr>
      <w:tr w:rsidR="00D36A29" w:rsidRPr="00E95690" w:rsidTr="00E95690">
        <w:tc>
          <w:tcPr>
            <w:tcW w:w="1951" w:type="dxa"/>
            <w:tcBorders>
              <w:right w:val="nil"/>
            </w:tcBorders>
            <w:vAlign w:val="center"/>
          </w:tcPr>
          <w:p w:rsidR="00D36A29" w:rsidRPr="00E95690" w:rsidRDefault="00D36A29" w:rsidP="00E95690">
            <w:pPr>
              <w:spacing w:line="240" w:lineRule="auto"/>
              <w:jc w:val="center"/>
              <w:rPr>
                <w:rStyle w:val="Strong"/>
                <w:b w:val="0"/>
                <w:bCs w:val="0"/>
              </w:rPr>
            </w:pPr>
            <w:r w:rsidRPr="00E95690">
              <w:rPr>
                <w:rStyle w:val="Strong"/>
                <w:bCs w:val="0"/>
              </w:rPr>
              <w:t>Tipos</w:t>
            </w:r>
          </w:p>
        </w:tc>
        <w:tc>
          <w:tcPr>
            <w:tcW w:w="6693" w:type="dxa"/>
            <w:tcBorders>
              <w:left w:val="nil"/>
            </w:tcBorders>
          </w:tcPr>
          <w:p w:rsidR="00D36A29" w:rsidRPr="00E95690" w:rsidRDefault="00D36A29" w:rsidP="00E95690">
            <w:pPr>
              <w:spacing w:line="240" w:lineRule="auto"/>
              <w:rPr>
                <w:rStyle w:val="Strong"/>
                <w:b w:val="0"/>
              </w:rPr>
            </w:pPr>
          </w:p>
          <w:p w:rsidR="00D36A29" w:rsidRPr="00E95690" w:rsidRDefault="00D36A29" w:rsidP="00E95690">
            <w:pPr>
              <w:spacing w:line="240" w:lineRule="auto"/>
              <w:rPr>
                <w:rStyle w:val="Strong"/>
                <w:b w:val="0"/>
              </w:rPr>
            </w:pPr>
            <w:r w:rsidRPr="00E95690">
              <w:rPr>
                <w:rStyle w:val="Strong"/>
                <w:b w:val="0"/>
              </w:rPr>
              <w:t xml:space="preserve">Gestão de tipos, tendo disponíveis por omissão os tipos primitivos básicos. </w:t>
            </w:r>
          </w:p>
          <w:p w:rsidR="00D36A29" w:rsidRPr="00E95690" w:rsidRDefault="00D36A29" w:rsidP="00E95690">
            <w:pPr>
              <w:spacing w:line="240" w:lineRule="auto"/>
              <w:rPr>
                <w:rStyle w:val="Strong"/>
                <w:b w:val="0"/>
              </w:rPr>
            </w:pPr>
          </w:p>
        </w:tc>
      </w:tr>
      <w:tr w:rsidR="00D36A29" w:rsidRPr="00E95690" w:rsidTr="00E95690">
        <w:tc>
          <w:tcPr>
            <w:tcW w:w="1951" w:type="dxa"/>
            <w:tcBorders>
              <w:right w:val="nil"/>
            </w:tcBorders>
            <w:shd w:val="clear" w:color="auto" w:fill="D3DFEE"/>
            <w:vAlign w:val="center"/>
          </w:tcPr>
          <w:p w:rsidR="00D36A29" w:rsidRPr="00E95690" w:rsidRDefault="00D36A29" w:rsidP="00E95690">
            <w:pPr>
              <w:spacing w:line="240" w:lineRule="auto"/>
              <w:jc w:val="center"/>
              <w:rPr>
                <w:rStyle w:val="Strong"/>
                <w:b w:val="0"/>
                <w:bCs w:val="0"/>
              </w:rPr>
            </w:pPr>
            <w:r w:rsidRPr="00E95690">
              <w:rPr>
                <w:rStyle w:val="Strong"/>
                <w:bCs w:val="0"/>
              </w:rPr>
              <w:t>Proxies</w:t>
            </w:r>
          </w:p>
        </w:tc>
        <w:tc>
          <w:tcPr>
            <w:tcW w:w="6693" w:type="dxa"/>
            <w:tcBorders>
              <w:left w:val="nil"/>
            </w:tcBorders>
            <w:shd w:val="clear" w:color="auto" w:fill="D3DFEE"/>
          </w:tcPr>
          <w:p w:rsidR="00D36A29" w:rsidRPr="00E95690" w:rsidRDefault="00D36A29" w:rsidP="00E95690">
            <w:pPr>
              <w:spacing w:line="240" w:lineRule="auto"/>
              <w:rPr>
                <w:rStyle w:val="Strong"/>
                <w:b w:val="0"/>
              </w:rPr>
            </w:pPr>
          </w:p>
          <w:p w:rsidR="00D36A29" w:rsidRPr="00E95690" w:rsidRDefault="00D36A29" w:rsidP="00E95690">
            <w:pPr>
              <w:spacing w:line="240" w:lineRule="auto"/>
              <w:rPr>
                <w:rStyle w:val="Strong"/>
                <w:b w:val="0"/>
              </w:rPr>
            </w:pPr>
            <w:r w:rsidRPr="00E95690">
              <w:rPr>
                <w:rStyle w:val="Strong"/>
                <w:b w:val="0"/>
              </w:rPr>
              <w:t>Criação de entidades passando pela definição de atributos e seus domínios à relação entre entidades e sua cardinalidade e persistência.</w:t>
            </w:r>
          </w:p>
          <w:p w:rsidR="00D36A29" w:rsidRPr="00E95690" w:rsidRDefault="00D36A29" w:rsidP="00E95690">
            <w:pPr>
              <w:spacing w:line="240" w:lineRule="auto"/>
              <w:rPr>
                <w:rStyle w:val="Strong"/>
                <w:b w:val="0"/>
              </w:rPr>
            </w:pPr>
          </w:p>
        </w:tc>
      </w:tr>
      <w:tr w:rsidR="00D36A29" w:rsidRPr="00E95690" w:rsidTr="00E95690">
        <w:tc>
          <w:tcPr>
            <w:tcW w:w="1951" w:type="dxa"/>
            <w:tcBorders>
              <w:right w:val="nil"/>
            </w:tcBorders>
            <w:vAlign w:val="center"/>
          </w:tcPr>
          <w:p w:rsidR="00D36A29" w:rsidRPr="00E95690" w:rsidRDefault="00D36A29" w:rsidP="00E95690">
            <w:pPr>
              <w:spacing w:line="240" w:lineRule="auto"/>
              <w:jc w:val="center"/>
              <w:rPr>
                <w:rStyle w:val="Strong"/>
                <w:b w:val="0"/>
                <w:bCs w:val="0"/>
              </w:rPr>
            </w:pPr>
            <w:r w:rsidRPr="00E95690">
              <w:rPr>
                <w:rStyle w:val="Strong"/>
                <w:bCs w:val="0"/>
              </w:rPr>
              <w:t>Processos</w:t>
            </w:r>
          </w:p>
        </w:tc>
        <w:tc>
          <w:tcPr>
            <w:tcW w:w="6693" w:type="dxa"/>
            <w:tcBorders>
              <w:left w:val="nil"/>
            </w:tcBorders>
          </w:tcPr>
          <w:p w:rsidR="00D36A29" w:rsidRPr="00E95690" w:rsidRDefault="00D36A29" w:rsidP="00E95690">
            <w:pPr>
              <w:spacing w:line="240" w:lineRule="auto"/>
              <w:rPr>
                <w:rStyle w:val="Strong"/>
                <w:b w:val="0"/>
              </w:rPr>
            </w:pPr>
          </w:p>
          <w:p w:rsidR="00D36A29" w:rsidRPr="00E95690" w:rsidRDefault="00D36A29" w:rsidP="00E95690">
            <w:pPr>
              <w:spacing w:line="240" w:lineRule="auto"/>
              <w:rPr>
                <w:rStyle w:val="Strong"/>
                <w:b w:val="0"/>
              </w:rPr>
            </w:pPr>
            <w:r w:rsidRPr="00E95690">
              <w:rPr>
                <w:rStyle w:val="Strong"/>
                <w:b w:val="0"/>
              </w:rPr>
              <w:t>Definição de processos com determinação de entidades envolvidas e regras a aplicar.</w:t>
            </w:r>
          </w:p>
          <w:p w:rsidR="00D36A29" w:rsidRPr="00E95690" w:rsidRDefault="00D36A29" w:rsidP="00E95690">
            <w:pPr>
              <w:spacing w:line="240" w:lineRule="auto"/>
              <w:rPr>
                <w:rStyle w:val="Strong"/>
                <w:b w:val="0"/>
              </w:rPr>
            </w:pPr>
          </w:p>
        </w:tc>
      </w:tr>
      <w:tr w:rsidR="00D36A29" w:rsidRPr="00E95690" w:rsidTr="00E95690">
        <w:tc>
          <w:tcPr>
            <w:tcW w:w="1951" w:type="dxa"/>
            <w:tcBorders>
              <w:right w:val="nil"/>
            </w:tcBorders>
            <w:shd w:val="clear" w:color="auto" w:fill="D3DFEE"/>
            <w:vAlign w:val="center"/>
          </w:tcPr>
          <w:p w:rsidR="00D36A29" w:rsidRPr="00E95690" w:rsidRDefault="00D36A29" w:rsidP="00E95690">
            <w:pPr>
              <w:spacing w:line="240" w:lineRule="auto"/>
              <w:jc w:val="center"/>
              <w:rPr>
                <w:rStyle w:val="Strong"/>
                <w:b w:val="0"/>
                <w:bCs w:val="0"/>
              </w:rPr>
            </w:pPr>
            <w:r w:rsidRPr="00E95690">
              <w:rPr>
                <w:rStyle w:val="Strong"/>
                <w:bCs w:val="0"/>
              </w:rPr>
              <w:t>Permissões</w:t>
            </w:r>
          </w:p>
        </w:tc>
        <w:tc>
          <w:tcPr>
            <w:tcW w:w="6693" w:type="dxa"/>
            <w:tcBorders>
              <w:left w:val="nil"/>
            </w:tcBorders>
            <w:shd w:val="clear" w:color="auto" w:fill="D3DFEE"/>
          </w:tcPr>
          <w:p w:rsidR="00D36A29" w:rsidRPr="00E95690" w:rsidRDefault="00D36A29" w:rsidP="00E95690">
            <w:pPr>
              <w:spacing w:line="240" w:lineRule="auto"/>
              <w:rPr>
                <w:rStyle w:val="Strong"/>
                <w:b w:val="0"/>
              </w:rPr>
            </w:pPr>
          </w:p>
          <w:p w:rsidR="00D36A29" w:rsidRPr="00E95690" w:rsidRDefault="00D36A29" w:rsidP="00E95690">
            <w:pPr>
              <w:spacing w:line="240" w:lineRule="auto"/>
              <w:rPr>
                <w:rStyle w:val="Strong"/>
                <w:b w:val="0"/>
              </w:rPr>
            </w:pPr>
            <w:r w:rsidRPr="00E95690">
              <w:rPr>
                <w:rStyle w:val="Strong"/>
                <w:b w:val="0"/>
              </w:rPr>
              <w:t>Criação de matriz de permissões baseada em RBAC com vista à sua aplicação aos processos definidos.</w:t>
            </w:r>
          </w:p>
          <w:p w:rsidR="00D36A29" w:rsidRPr="00E95690" w:rsidRDefault="00D36A29" w:rsidP="00E95690">
            <w:pPr>
              <w:spacing w:line="240" w:lineRule="auto"/>
              <w:rPr>
                <w:rStyle w:val="Strong"/>
                <w:b w:val="0"/>
              </w:rPr>
            </w:pPr>
          </w:p>
        </w:tc>
      </w:tr>
    </w:tbl>
    <w:p w:rsidR="00D36A29" w:rsidRDefault="00D36A29" w:rsidP="00A1780F">
      <w:pPr>
        <w:ind w:left="705"/>
        <w:rPr>
          <w:rStyle w:val="Strong"/>
          <w:b w:val="0"/>
        </w:rPr>
      </w:pPr>
    </w:p>
    <w:p w:rsidR="00D36A29" w:rsidRDefault="00D36A29"/>
    <w:p w:rsidR="00D36A29" w:rsidRPr="00117A2E" w:rsidRDefault="00D36A29" w:rsidP="005E0BDF">
      <w:pPr>
        <w:jc w:val="both"/>
        <w:rPr>
          <w:b/>
          <w:sz w:val="28"/>
        </w:rPr>
      </w:pPr>
      <w:r w:rsidRPr="00117A2E">
        <w:rPr>
          <w:b/>
          <w:sz w:val="28"/>
        </w:rPr>
        <w:t>Módulo de Coordenação</w:t>
      </w:r>
    </w:p>
    <w:p w:rsidR="00D36A29" w:rsidRDefault="00D36A29" w:rsidP="005E0BDF">
      <w:pPr>
        <w:jc w:val="both"/>
        <w:rPr>
          <w:b/>
          <w:sz w:val="24"/>
        </w:rPr>
      </w:pPr>
    </w:p>
    <w:p w:rsidR="00D36A29" w:rsidRDefault="00D36A29" w:rsidP="005E0BDF">
      <w:pPr>
        <w:jc w:val="both"/>
      </w:pPr>
      <w:r>
        <w:t>Com base no ficheiro descritor, passa-se agora à fase de geração automática de código.</w:t>
      </w:r>
    </w:p>
    <w:p w:rsidR="00D36A29" w:rsidRDefault="00D36A29" w:rsidP="005E0BDF">
      <w:pPr>
        <w:jc w:val="both"/>
      </w:pPr>
    </w:p>
    <w:p w:rsidR="00D36A29" w:rsidRDefault="00D36A29" w:rsidP="005E0BDF">
      <w:pPr>
        <w:jc w:val="both"/>
      </w:pPr>
      <w:r>
        <w:t>Com vista a permitir que o processo de codificação possa ter várias linguagens alvo, irá ser criado um módulo de coordenação que terá a função de orquestrar todo o processo.</w:t>
      </w:r>
    </w:p>
    <w:p w:rsidR="00D36A29" w:rsidRDefault="00D36A29" w:rsidP="005E0BDF">
      <w:pPr>
        <w:jc w:val="both"/>
      </w:pPr>
    </w:p>
    <w:p w:rsidR="00D36A29" w:rsidRDefault="00D36A29" w:rsidP="005E0BDF">
      <w:pPr>
        <w:jc w:val="both"/>
      </w:pPr>
      <w:r>
        <w:t>Ao verificar o tipo de geração (e.g. Java, .NET, Ruby, SQL, MySQL...) indicada no ficheiro descritor, o coordenador irá solicitar a criação de uma instância desse gerador, recolher informação do ficheiro, passando-a ao gerador, através de uma interface bem definida.</w:t>
      </w:r>
    </w:p>
    <w:p w:rsidR="00D36A29" w:rsidRDefault="00D36A29" w:rsidP="005E0BDF">
      <w:pPr>
        <w:jc w:val="both"/>
        <w:rPr>
          <w:b/>
          <w:sz w:val="24"/>
        </w:rPr>
      </w:pPr>
    </w:p>
    <w:p w:rsidR="00D36A29" w:rsidRPr="00117A2E" w:rsidRDefault="00D36A29" w:rsidP="005E0BDF">
      <w:pPr>
        <w:jc w:val="both"/>
        <w:rPr>
          <w:b/>
          <w:sz w:val="28"/>
        </w:rPr>
      </w:pPr>
      <w:r w:rsidRPr="00117A2E">
        <w:rPr>
          <w:b/>
          <w:sz w:val="28"/>
        </w:rPr>
        <w:t>Gerador Automático de Código</w:t>
      </w:r>
    </w:p>
    <w:p w:rsidR="00D36A29" w:rsidRDefault="00D36A29" w:rsidP="005E0BDF">
      <w:pPr>
        <w:jc w:val="both"/>
      </w:pPr>
    </w:p>
    <w:p w:rsidR="00D36A29" w:rsidRDefault="00D36A29" w:rsidP="005E0BDF">
      <w:pPr>
        <w:jc w:val="both"/>
      </w:pPr>
      <w:r>
        <w:t>A possibilidade de geração de código em várias linguagens será suportada, naturalmente, por contrato, criando uma interface bem definida que definirá o comportamento que um gerador deverá ter.</w:t>
      </w:r>
    </w:p>
    <w:p w:rsidR="00D36A29" w:rsidRDefault="00D36A29" w:rsidP="005E0BDF">
      <w:pPr>
        <w:jc w:val="both"/>
      </w:pPr>
    </w:p>
    <w:p w:rsidR="00D36A29" w:rsidRDefault="00D36A29" w:rsidP="005E0BDF">
      <w:pPr>
        <w:jc w:val="both"/>
      </w:pPr>
      <w:r>
        <w:t>O gerador terá que disponibilizar um factory que permita ao coordenador obter uma instância para o mesmo.</w:t>
      </w:r>
    </w:p>
    <w:p w:rsidR="00D36A29" w:rsidRDefault="00D36A29" w:rsidP="005E0BDF">
      <w:pPr>
        <w:jc w:val="both"/>
      </w:pPr>
    </w:p>
    <w:p w:rsidR="00D36A29" w:rsidRDefault="00D36A29" w:rsidP="005E0BDF">
      <w:pPr>
        <w:jc w:val="both"/>
      </w:pPr>
    </w:p>
    <w:p w:rsidR="00D36A29" w:rsidRDefault="00D36A29" w:rsidP="005E0BDF">
      <w:pPr>
        <w:jc w:val="both"/>
      </w:pPr>
      <w:r w:rsidRPr="00E95690">
        <w:rPr>
          <w:noProof/>
          <w:lang w:val="en-US"/>
        </w:rPr>
        <w:pict>
          <v:shape id="_x0000_i1027" type="#_x0000_t75" style="width:425.25pt;height:202.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">
            <v:imagedata r:id="rId11" o:title="" croptop="-468f" cropbottom="-694f" cropleft="-77f"/>
            <o:lock v:ext="edit" aspectratio="f"/>
          </v:shape>
        </w:pict>
      </w:r>
    </w:p>
    <w:p w:rsidR="00D36A29" w:rsidRDefault="00D36A29"/>
    <w:p w:rsidR="00D36A29" w:rsidRPr="005E0BDF" w:rsidRDefault="00D36A29" w:rsidP="00F64EFD">
      <w:pPr>
        <w:shd w:val="clear" w:color="auto" w:fill="F2F2F2"/>
        <w:rPr>
          <w:b/>
          <w:sz w:val="32"/>
        </w:rPr>
      </w:pPr>
      <w:r>
        <w:rPr>
          <w:b/>
          <w:sz w:val="32"/>
        </w:rPr>
        <w:t>Trabalho a desenvolver</w:t>
      </w:r>
    </w:p>
    <w:p w:rsidR="00D36A29" w:rsidRDefault="00D36A29" w:rsidP="00F64EFD">
      <w:pPr>
        <w:rPr>
          <w:rStyle w:val="Strong"/>
          <w:b w:val="0"/>
        </w:rPr>
      </w:pPr>
    </w:p>
    <w:p w:rsidR="00D36A29" w:rsidRDefault="00D36A29" w:rsidP="00F64EFD">
      <w:pPr>
        <w:rPr>
          <w:rStyle w:val="Strong"/>
          <w:sz w:val="28"/>
        </w:rPr>
      </w:pPr>
      <w:r>
        <w:rPr>
          <w:rStyle w:val="Strong"/>
          <w:sz w:val="28"/>
        </w:rPr>
        <w:t>Obrigatório</w:t>
      </w:r>
    </w:p>
    <w:p w:rsidR="00D36A29" w:rsidRDefault="00D36A29" w:rsidP="00F64EFD">
      <w:pPr>
        <w:rPr>
          <w:rStyle w:val="Strong"/>
          <w:sz w:val="28"/>
        </w:rPr>
      </w:pPr>
    </w:p>
    <w:p w:rsidR="00D36A29" w:rsidRDefault="00D36A29" w:rsidP="00F64EFD">
      <w:pPr>
        <w:rPr>
          <w:rStyle w:val="Strong"/>
          <w:b w:val="0"/>
        </w:rPr>
      </w:pPr>
      <w:r>
        <w:rPr>
          <w:rStyle w:val="Strong"/>
          <w:b w:val="0"/>
        </w:rPr>
        <w:tab/>
        <w:t>- Estrutura e definição de ficheiro descritivo</w:t>
      </w:r>
    </w:p>
    <w:p w:rsidR="00D36A29" w:rsidRDefault="00D36A29" w:rsidP="00F64EFD">
      <w:pPr>
        <w:rPr>
          <w:rStyle w:val="Strong"/>
          <w:b w:val="0"/>
        </w:rPr>
      </w:pPr>
      <w:r>
        <w:rPr>
          <w:rStyle w:val="Strong"/>
          <w:b w:val="0"/>
        </w:rPr>
        <w:tab/>
        <w:t>- Interface e módulo de coordenação</w:t>
      </w:r>
    </w:p>
    <w:p w:rsidR="00D36A29" w:rsidRDefault="00D36A29" w:rsidP="00F64EFD">
      <w:pPr>
        <w:rPr>
          <w:rStyle w:val="Strong"/>
          <w:b w:val="0"/>
        </w:rPr>
      </w:pPr>
      <w:r>
        <w:rPr>
          <w:rStyle w:val="Strong"/>
          <w:b w:val="0"/>
        </w:rPr>
        <w:tab/>
        <w:t>- Interface de gerador</w:t>
      </w:r>
    </w:p>
    <w:p w:rsidR="00D36A29" w:rsidRPr="00F64EFD" w:rsidRDefault="00D36A29" w:rsidP="00F64EFD">
      <w:pPr>
        <w:rPr>
          <w:rStyle w:val="Strong"/>
          <w:b w:val="0"/>
        </w:rPr>
      </w:pPr>
      <w:r>
        <w:rPr>
          <w:rStyle w:val="Strong"/>
          <w:b w:val="0"/>
        </w:rPr>
        <w:tab/>
        <w:t>- Implementação de gerador .NET e SQL</w:t>
      </w:r>
    </w:p>
    <w:p w:rsidR="00D36A29" w:rsidRDefault="00D36A29" w:rsidP="00F64EFD">
      <w:pPr>
        <w:rPr>
          <w:rStyle w:val="Strong"/>
          <w:sz w:val="28"/>
        </w:rPr>
      </w:pPr>
    </w:p>
    <w:p w:rsidR="00D36A29" w:rsidRPr="00F64EFD" w:rsidRDefault="00D36A29" w:rsidP="00F64EFD">
      <w:pPr>
        <w:rPr>
          <w:rStyle w:val="Strong"/>
          <w:sz w:val="28"/>
        </w:rPr>
      </w:pPr>
      <w:r>
        <w:rPr>
          <w:rStyle w:val="Strong"/>
          <w:sz w:val="28"/>
        </w:rPr>
        <w:t>Optativo</w:t>
      </w:r>
    </w:p>
    <w:p w:rsidR="00D36A29" w:rsidRDefault="00D36A29" w:rsidP="00F64EFD">
      <w:pPr>
        <w:jc w:val="both"/>
        <w:rPr>
          <w:b/>
          <w:sz w:val="28"/>
        </w:rPr>
      </w:pPr>
    </w:p>
    <w:p w:rsidR="00D36A29" w:rsidRPr="00F64EFD" w:rsidRDefault="00D36A29" w:rsidP="00F64EFD">
      <w:pPr>
        <w:rPr>
          <w:rStyle w:val="Strong"/>
          <w:b w:val="0"/>
        </w:rPr>
      </w:pPr>
      <w:r>
        <w:rPr>
          <w:rStyle w:val="Strong"/>
          <w:b w:val="0"/>
        </w:rPr>
        <w:tab/>
        <w:t>- Editor de ficheiro descritivo</w:t>
      </w:r>
    </w:p>
    <w:p w:rsidR="00D36A29" w:rsidRDefault="00D36A29">
      <w:pPr>
        <w:rPr>
          <w:b/>
          <w:sz w:val="28"/>
        </w:rPr>
      </w:pPr>
    </w:p>
    <w:p w:rsidR="00D36A29" w:rsidRPr="004A42F6" w:rsidRDefault="00D36A29" w:rsidP="004A42F6">
      <w:pPr>
        <w:shd w:val="clear" w:color="auto" w:fill="F2F2F2"/>
        <w:rPr>
          <w:b/>
          <w:sz w:val="32"/>
        </w:rPr>
      </w:pPr>
      <w:r>
        <w:rPr>
          <w:b/>
          <w:sz w:val="32"/>
        </w:rPr>
        <w:t>Calendarização</w:t>
      </w:r>
    </w:p>
    <w:sectPr w:rsidR="00D36A29" w:rsidRPr="004A42F6" w:rsidSect="004A42F6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A29" w:rsidRDefault="00D36A29" w:rsidP="004A42F6">
      <w:pPr>
        <w:spacing w:line="240" w:lineRule="auto"/>
      </w:pPr>
      <w:r>
        <w:separator/>
      </w:r>
    </w:p>
  </w:endnote>
  <w:endnote w:type="continuationSeparator" w:id="0">
    <w:p w:rsidR="00D36A29" w:rsidRDefault="00D36A29" w:rsidP="004A4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A29" w:rsidRPr="004A42F6" w:rsidRDefault="00D36A29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PP</w:t>
    </w:r>
  </w:p>
  <w:p w:rsidR="00D36A29" w:rsidRPr="004A42F6" w:rsidRDefault="00D36A29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Pr="004A42F6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>
      <w:rPr>
        <w:rStyle w:val="PageNumber"/>
        <w:rFonts w:ascii="Century Gothic" w:hAnsi="Century Gothic" w:cs="Arial"/>
        <w:noProof/>
        <w:sz w:val="16"/>
        <w:szCs w:val="16"/>
      </w:rPr>
      <w:t>1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  <w:r w:rsidRPr="004A42F6">
      <w:rPr>
        <w:rStyle w:val="PageNumber"/>
        <w:rFonts w:ascii="Century Gothic" w:hAnsi="Century Gothic" w:cs="Arial"/>
        <w:sz w:val="16"/>
        <w:szCs w:val="16"/>
      </w:rPr>
      <w:t>/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Pr="004A42F6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>
      <w:rPr>
        <w:rStyle w:val="PageNumber"/>
        <w:rFonts w:ascii="Century Gothic" w:hAnsi="Century Gothic" w:cs="Arial"/>
        <w:noProof/>
        <w:sz w:val="16"/>
        <w:szCs w:val="16"/>
      </w:rPr>
      <w:t>4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A29" w:rsidRPr="004A42F6" w:rsidRDefault="00D36A29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PS.LI61N.SV0910</w:t>
    </w:r>
    <w:r w:rsidRPr="004A42F6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PP</w:t>
    </w:r>
  </w:p>
  <w:p w:rsidR="00D36A29" w:rsidRPr="004A42F6" w:rsidRDefault="00D36A29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4A42F6">
      <w:rPr>
        <w:rStyle w:val="PageNumber"/>
        <w:rFonts w:ascii="Century Gothic" w:hAnsi="Century Gothic" w:cs="Arial"/>
        <w:sz w:val="16"/>
        <w:szCs w:val="16"/>
      </w:rPr>
      <w:fldChar w:fldCharType="begin"/>
    </w:r>
    <w:r w:rsidRPr="004A42F6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separate"/>
    </w:r>
    <w:r>
      <w:rPr>
        <w:rStyle w:val="PageNumber"/>
        <w:rFonts w:ascii="Century Gothic" w:hAnsi="Century Gothic" w:cs="Arial"/>
        <w:noProof/>
        <w:sz w:val="16"/>
        <w:szCs w:val="16"/>
      </w:rPr>
      <w:t>1</w:t>
    </w:r>
    <w:r w:rsidRPr="004A42F6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A29" w:rsidRDefault="00D36A29" w:rsidP="004A42F6">
      <w:pPr>
        <w:spacing w:line="240" w:lineRule="auto"/>
      </w:pPr>
      <w:r>
        <w:separator/>
      </w:r>
    </w:p>
  </w:footnote>
  <w:footnote w:type="continuationSeparator" w:id="0">
    <w:p w:rsidR="00D36A29" w:rsidRDefault="00D36A29" w:rsidP="004A42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A29" w:rsidRPr="00C520CB" w:rsidRDefault="00D36A29" w:rsidP="004A42F6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left:0;text-align:left;margin-left:384.3pt;margin-top:-54.7pt;width:47.35pt;height:46.85pt;z-index:251660288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  <w:p w:rsidR="00D36A29" w:rsidRDefault="00D36A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249D"/>
    <w:rsid w:val="00002B2C"/>
    <w:rsid w:val="00084122"/>
    <w:rsid w:val="00087C42"/>
    <w:rsid w:val="000C6F4D"/>
    <w:rsid w:val="000F71E6"/>
    <w:rsid w:val="00100030"/>
    <w:rsid w:val="00117A2E"/>
    <w:rsid w:val="001872E8"/>
    <w:rsid w:val="001A11A9"/>
    <w:rsid w:val="001B24DB"/>
    <w:rsid w:val="001E13BB"/>
    <w:rsid w:val="0022536B"/>
    <w:rsid w:val="0026750A"/>
    <w:rsid w:val="002A3467"/>
    <w:rsid w:val="002C20D3"/>
    <w:rsid w:val="002D0E94"/>
    <w:rsid w:val="002D163C"/>
    <w:rsid w:val="00330AA7"/>
    <w:rsid w:val="00376476"/>
    <w:rsid w:val="003E5F72"/>
    <w:rsid w:val="003E5FAC"/>
    <w:rsid w:val="004A42F6"/>
    <w:rsid w:val="005604CC"/>
    <w:rsid w:val="00596E23"/>
    <w:rsid w:val="005D497F"/>
    <w:rsid w:val="005E0BDF"/>
    <w:rsid w:val="005E1CF3"/>
    <w:rsid w:val="00600812"/>
    <w:rsid w:val="00666E9C"/>
    <w:rsid w:val="006716EB"/>
    <w:rsid w:val="006D0828"/>
    <w:rsid w:val="0074518F"/>
    <w:rsid w:val="00792033"/>
    <w:rsid w:val="007D4C35"/>
    <w:rsid w:val="007F6579"/>
    <w:rsid w:val="0084104F"/>
    <w:rsid w:val="008510F4"/>
    <w:rsid w:val="008755D5"/>
    <w:rsid w:val="00875FF2"/>
    <w:rsid w:val="00876B07"/>
    <w:rsid w:val="00883322"/>
    <w:rsid w:val="008A6900"/>
    <w:rsid w:val="008C0F1B"/>
    <w:rsid w:val="008E5502"/>
    <w:rsid w:val="00906D5D"/>
    <w:rsid w:val="009A4296"/>
    <w:rsid w:val="009B5471"/>
    <w:rsid w:val="009C70C5"/>
    <w:rsid w:val="00A14440"/>
    <w:rsid w:val="00A1780F"/>
    <w:rsid w:val="00A36DFA"/>
    <w:rsid w:val="00A831BD"/>
    <w:rsid w:val="00AC48AC"/>
    <w:rsid w:val="00B25D14"/>
    <w:rsid w:val="00B55D05"/>
    <w:rsid w:val="00B8088C"/>
    <w:rsid w:val="00BA7F4D"/>
    <w:rsid w:val="00BC05B5"/>
    <w:rsid w:val="00C10115"/>
    <w:rsid w:val="00C13360"/>
    <w:rsid w:val="00C20565"/>
    <w:rsid w:val="00C520CB"/>
    <w:rsid w:val="00C7644B"/>
    <w:rsid w:val="00CA1E74"/>
    <w:rsid w:val="00CA75BF"/>
    <w:rsid w:val="00D10E7C"/>
    <w:rsid w:val="00D1249D"/>
    <w:rsid w:val="00D36A29"/>
    <w:rsid w:val="00D5709A"/>
    <w:rsid w:val="00D73605"/>
    <w:rsid w:val="00D853CF"/>
    <w:rsid w:val="00E00960"/>
    <w:rsid w:val="00E06755"/>
    <w:rsid w:val="00E22EB4"/>
    <w:rsid w:val="00E3517C"/>
    <w:rsid w:val="00E636D7"/>
    <w:rsid w:val="00E664F4"/>
    <w:rsid w:val="00E95690"/>
    <w:rsid w:val="00EC2F06"/>
    <w:rsid w:val="00EC4611"/>
    <w:rsid w:val="00ED1219"/>
    <w:rsid w:val="00ED3971"/>
    <w:rsid w:val="00F01289"/>
    <w:rsid w:val="00F31425"/>
    <w:rsid w:val="00F35996"/>
    <w:rsid w:val="00F64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  <w:pPr>
      <w:spacing w:line="276" w:lineRule="auto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1336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13360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1336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13360"/>
    <w:rPr>
      <w:rFonts w:ascii="Cambria" w:hAnsi="Cambria" w:cs="Times New Roman"/>
      <w:b/>
      <w:bCs/>
      <w:color w:val="4F81BD"/>
      <w:sz w:val="26"/>
      <w:szCs w:val="26"/>
    </w:rPr>
  </w:style>
  <w:style w:type="character" w:styleId="Strong">
    <w:name w:val="Strong"/>
    <w:basedOn w:val="DefaultParagraphFont"/>
    <w:uiPriority w:val="99"/>
    <w:qFormat/>
    <w:rsid w:val="00C13360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9C70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C70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B55D0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B55D05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rsid w:val="004A42F6"/>
    <w:pPr>
      <w:tabs>
        <w:tab w:val="center" w:pos="4252"/>
        <w:tab w:val="right" w:pos="8504"/>
      </w:tabs>
      <w:spacing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A42F6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4A42F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styleId="PageNumber">
    <w:name w:val="page number"/>
    <w:basedOn w:val="DefaultParagraphFont"/>
    <w:uiPriority w:val="99"/>
    <w:rsid w:val="004A42F6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A42F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A42F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1027</TotalTime>
  <Pages>4</Pages>
  <Words>508</Words>
  <Characters>2746</Characters>
  <Application>Microsoft Office Outlook</Application>
  <DocSecurity>0</DocSecurity>
  <Lines>0</Lines>
  <Paragraphs>0</Paragraphs>
  <ScaleCrop>false</ScaleCrop>
  <Company>NetPat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Neto</dc:creator>
  <cp:keywords/>
  <dc:description/>
  <cp:lastModifiedBy>pbp</cp:lastModifiedBy>
  <cp:revision>30</cp:revision>
  <dcterms:created xsi:type="dcterms:W3CDTF">2010-03-10T16:57:00Z</dcterms:created>
  <dcterms:modified xsi:type="dcterms:W3CDTF">2010-03-19T16:53:00Z</dcterms:modified>
</cp:coreProperties>
</file>